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198A26" w14:textId="7FB5A5C0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9509539" wp14:editId="73796EC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B7D">
        <w:rPr>
          <w:noProof/>
          <w:lang w:eastAsia="en-AU"/>
        </w:rPr>
        <w:t>M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960"/>
        <w:gridCol w:w="239"/>
        <w:gridCol w:w="303"/>
        <w:gridCol w:w="5401"/>
        <w:gridCol w:w="291"/>
        <w:gridCol w:w="249"/>
        <w:gridCol w:w="950"/>
        <w:gridCol w:w="39"/>
        <w:gridCol w:w="1160"/>
        <w:gridCol w:w="9"/>
      </w:tblGrid>
      <w:tr w:rsidR="00DF198B" w14:paraId="2F829D85" w14:textId="77777777" w:rsidTr="00185F4A">
        <w:trPr>
          <w:gridAfter w:val="1"/>
          <w:wAfter w:w="9" w:type="dxa"/>
          <w:trHeight w:val="1083"/>
        </w:trPr>
        <w:tc>
          <w:tcPr>
            <w:tcW w:w="10790" w:type="dxa"/>
            <w:gridSpan w:val="11"/>
          </w:tcPr>
          <w:p w14:paraId="24D58CAD" w14:textId="77777777" w:rsidR="00DF198B" w:rsidRDefault="00DF198B"/>
        </w:tc>
      </w:tr>
      <w:tr w:rsidR="00DF198B" w14:paraId="5E15E3EC" w14:textId="77777777" w:rsidTr="00185F4A">
        <w:trPr>
          <w:gridAfter w:val="1"/>
          <w:wAfter w:w="9" w:type="dxa"/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0E1B488" w14:textId="77777777" w:rsidR="00DF198B" w:rsidRDefault="00DF198B"/>
        </w:tc>
        <w:tc>
          <w:tcPr>
            <w:tcW w:w="839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DD7AE9B" w14:textId="7E1DF52E" w:rsidR="00DF198B" w:rsidRPr="00DF198B" w:rsidRDefault="00C30B7D" w:rsidP="00874FE7">
            <w:pPr>
              <w:pStyle w:val="Heading1"/>
            </w:pPr>
            <w:r>
              <w:t>Analysis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6524B0C" w14:textId="77777777" w:rsidR="00DF198B" w:rsidRDefault="00DF198B"/>
        </w:tc>
      </w:tr>
      <w:tr w:rsidR="00DF198B" w14:paraId="569DA510" w14:textId="77777777" w:rsidTr="00185F4A">
        <w:trPr>
          <w:gridAfter w:val="1"/>
          <w:wAfter w:w="9" w:type="dxa"/>
          <w:trHeight w:val="1837"/>
        </w:trPr>
        <w:tc>
          <w:tcPr>
            <w:tcW w:w="1170" w:type="dxa"/>
          </w:tcPr>
          <w:p w14:paraId="08D5C967" w14:textId="77777777" w:rsidR="00DF198B" w:rsidRDefault="00DF198B"/>
        </w:tc>
        <w:tc>
          <w:tcPr>
            <w:tcW w:w="8460" w:type="dxa"/>
            <w:gridSpan w:val="9"/>
          </w:tcPr>
          <w:p w14:paraId="0C9C20C7" w14:textId="77777777" w:rsidR="00DF198B" w:rsidRDefault="00DF198B"/>
        </w:tc>
        <w:tc>
          <w:tcPr>
            <w:tcW w:w="1160" w:type="dxa"/>
          </w:tcPr>
          <w:p w14:paraId="5CA23A26" w14:textId="77777777" w:rsidR="00DF198B" w:rsidRDefault="00DF198B"/>
        </w:tc>
      </w:tr>
      <w:tr w:rsidR="00DF198B" w14:paraId="50C2AEEF" w14:textId="77777777" w:rsidTr="00185F4A">
        <w:trPr>
          <w:gridAfter w:val="1"/>
          <w:wAfter w:w="9" w:type="dxa"/>
          <w:trHeight w:val="929"/>
        </w:trPr>
        <w:tc>
          <w:tcPr>
            <w:tcW w:w="2397" w:type="dxa"/>
            <w:gridSpan w:val="4"/>
          </w:tcPr>
          <w:p w14:paraId="78D227CF" w14:textId="77777777" w:rsidR="00DF198B" w:rsidRDefault="00DF198B"/>
        </w:tc>
        <w:tc>
          <w:tcPr>
            <w:tcW w:w="5995" w:type="dxa"/>
            <w:gridSpan w:val="3"/>
            <w:shd w:val="clear" w:color="auto" w:fill="FFFFFF" w:themeFill="background1"/>
          </w:tcPr>
          <w:p w14:paraId="314E179A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BEC3BE6" w14:textId="77777777" w:rsidR="00DF198B" w:rsidRDefault="00DF198B"/>
        </w:tc>
      </w:tr>
      <w:tr w:rsidR="00DF198B" w14:paraId="1977FF2E" w14:textId="77777777" w:rsidTr="00185F4A">
        <w:trPr>
          <w:gridAfter w:val="1"/>
          <w:wAfter w:w="9" w:type="dxa"/>
          <w:trHeight w:val="1460"/>
        </w:trPr>
        <w:tc>
          <w:tcPr>
            <w:tcW w:w="2397" w:type="dxa"/>
            <w:gridSpan w:val="4"/>
          </w:tcPr>
          <w:p w14:paraId="57BDF27F" w14:textId="77777777" w:rsidR="00DF198B" w:rsidRDefault="00DF198B"/>
        </w:tc>
        <w:tc>
          <w:tcPr>
            <w:tcW w:w="5995" w:type="dxa"/>
            <w:gridSpan w:val="3"/>
            <w:shd w:val="clear" w:color="auto" w:fill="FFFFFF" w:themeFill="background1"/>
          </w:tcPr>
          <w:p w14:paraId="4826DBFA" w14:textId="77777777" w:rsidR="00DF198B" w:rsidRPr="00C30B7D" w:rsidRDefault="00C30B7D" w:rsidP="00874FE7">
            <w:pPr>
              <w:pStyle w:val="Heading2"/>
            </w:pPr>
            <w:r w:rsidRPr="00C30B7D">
              <w:rPr>
                <w:sz w:val="44"/>
                <w:szCs w:val="44"/>
              </w:rPr>
              <w:t>Team members:</w:t>
            </w:r>
          </w:p>
          <w:p w14:paraId="1F07DC4A" w14:textId="5E02175E" w:rsidR="00C30B7D" w:rsidRPr="00C30B7D" w:rsidRDefault="00C30B7D" w:rsidP="00C30B7D">
            <w:pPr>
              <w:ind w:left="1440"/>
              <w:rPr>
                <w:sz w:val="22"/>
                <w:szCs w:val="22"/>
              </w:rPr>
            </w:pPr>
            <w:r w:rsidRPr="00C30B7D">
              <w:rPr>
                <w:sz w:val="22"/>
                <w:szCs w:val="22"/>
              </w:rPr>
              <w:t>Ahmed Mostafa</w:t>
            </w:r>
          </w:p>
          <w:p w14:paraId="361E0E8D" w14:textId="5F4A32D4" w:rsidR="00C30B7D" w:rsidRPr="00C30B7D" w:rsidRDefault="00C30B7D" w:rsidP="00C30B7D">
            <w:pPr>
              <w:ind w:left="1440"/>
              <w:rPr>
                <w:sz w:val="22"/>
                <w:szCs w:val="22"/>
              </w:rPr>
            </w:pPr>
            <w:r w:rsidRPr="00C30B7D">
              <w:rPr>
                <w:sz w:val="22"/>
                <w:szCs w:val="22"/>
              </w:rPr>
              <w:t>Ahmed Ramadan</w:t>
            </w:r>
          </w:p>
          <w:p w14:paraId="2E550C7C" w14:textId="77777777" w:rsidR="00C30B7D" w:rsidRPr="00C30B7D" w:rsidRDefault="00C30B7D" w:rsidP="00C30B7D">
            <w:pPr>
              <w:ind w:left="1440"/>
              <w:rPr>
                <w:sz w:val="22"/>
                <w:szCs w:val="22"/>
              </w:rPr>
            </w:pPr>
            <w:r w:rsidRPr="00C30B7D">
              <w:rPr>
                <w:sz w:val="22"/>
                <w:szCs w:val="22"/>
              </w:rPr>
              <w:t>Basant Badr</w:t>
            </w:r>
          </w:p>
          <w:p w14:paraId="0F34A3F7" w14:textId="77777777" w:rsidR="00C30B7D" w:rsidRPr="00C30B7D" w:rsidRDefault="00C30B7D" w:rsidP="00C30B7D">
            <w:pPr>
              <w:ind w:left="1440"/>
              <w:rPr>
                <w:sz w:val="22"/>
                <w:szCs w:val="22"/>
              </w:rPr>
            </w:pPr>
            <w:r w:rsidRPr="00C30B7D">
              <w:rPr>
                <w:sz w:val="22"/>
                <w:szCs w:val="22"/>
              </w:rPr>
              <w:t>Bassem Mahmoud</w:t>
            </w:r>
          </w:p>
          <w:p w14:paraId="6E8BAE96" w14:textId="77777777" w:rsidR="00C30B7D" w:rsidRPr="00C30B7D" w:rsidRDefault="00C30B7D" w:rsidP="00C30B7D">
            <w:pPr>
              <w:ind w:left="1440"/>
              <w:rPr>
                <w:sz w:val="22"/>
                <w:szCs w:val="22"/>
              </w:rPr>
            </w:pPr>
            <w:r w:rsidRPr="00C30B7D">
              <w:rPr>
                <w:sz w:val="22"/>
                <w:szCs w:val="22"/>
              </w:rPr>
              <w:t>El-Baraa Gamal</w:t>
            </w:r>
          </w:p>
          <w:p w14:paraId="2D0CCCA7" w14:textId="733F539F" w:rsidR="00C30B7D" w:rsidRPr="00C30B7D" w:rsidRDefault="00C30B7D" w:rsidP="00C30B7D">
            <w:pPr>
              <w:ind w:left="1440"/>
              <w:rPr>
                <w:sz w:val="32"/>
                <w:szCs w:val="32"/>
              </w:rPr>
            </w:pPr>
            <w:r w:rsidRPr="00C30B7D">
              <w:rPr>
                <w:sz w:val="22"/>
                <w:szCs w:val="22"/>
              </w:rPr>
              <w:t>Mahmoud Sayed</w:t>
            </w:r>
          </w:p>
        </w:tc>
        <w:tc>
          <w:tcPr>
            <w:tcW w:w="2398" w:type="dxa"/>
            <w:gridSpan w:val="4"/>
          </w:tcPr>
          <w:p w14:paraId="5F13E654" w14:textId="77777777" w:rsidR="00DF198B" w:rsidRDefault="00DF198B"/>
        </w:tc>
      </w:tr>
      <w:tr w:rsidR="00DF198B" w14:paraId="5FA2A89D" w14:textId="77777777" w:rsidTr="00185F4A">
        <w:trPr>
          <w:gridAfter w:val="1"/>
          <w:wAfter w:w="9" w:type="dxa"/>
          <w:trHeight w:val="7176"/>
        </w:trPr>
        <w:tc>
          <w:tcPr>
            <w:tcW w:w="2397" w:type="dxa"/>
            <w:gridSpan w:val="4"/>
            <w:vAlign w:val="bottom"/>
          </w:tcPr>
          <w:p w14:paraId="2B85594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gridSpan w:val="3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5BFFE1F" w14:textId="3F20DC77" w:rsidR="00DF198B" w:rsidRPr="00DF198B" w:rsidRDefault="00C03B20" w:rsidP="00874FE7">
            <w:pPr>
              <w:pStyle w:val="Heading3"/>
            </w:pPr>
            <w:r>
              <w:t>6</w:t>
            </w:r>
            <w:r w:rsidR="00C30B7D">
              <w:t>/</w:t>
            </w:r>
            <w:r>
              <w:t>4</w:t>
            </w:r>
            <w:r w:rsidR="00C30B7D">
              <w:t>/2024</w:t>
            </w:r>
          </w:p>
          <w:p w14:paraId="2184BD9C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01C2C2971844B3CB3B7B5B603D4643A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7C6AD50C" w14:textId="4E17D6A3" w:rsidR="00DF198B" w:rsidRPr="00DF198B" w:rsidRDefault="00C30B7D" w:rsidP="00874FE7">
            <w:pPr>
              <w:pStyle w:val="Heading3"/>
            </w:pPr>
            <w:r>
              <w:t>Neural Networks</w:t>
            </w:r>
          </w:p>
          <w:p w14:paraId="297C2339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94FC8E8B918B489F81582EBE5C4BB94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1A6010E9" w14:textId="139347BE" w:rsidR="00DF198B" w:rsidRDefault="00D43EFF" w:rsidP="00874FE7">
            <w:pPr>
              <w:pStyle w:val="Heading3"/>
            </w:pPr>
            <w:r>
              <w:t xml:space="preserve">Task </w:t>
            </w:r>
            <w:r w:rsidR="00C03B20">
              <w:t>2</w:t>
            </w:r>
            <w:r>
              <w:t xml:space="preserve">: </w:t>
            </w:r>
            <w:r w:rsidR="00C03B20">
              <w:t xml:space="preserve">Multilayer </w:t>
            </w:r>
            <w:r w:rsidR="00C30B7D">
              <w:t>Perceptron</w:t>
            </w:r>
          </w:p>
          <w:p w14:paraId="72756DE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1E05CD53" w14:textId="77777777" w:rsidR="00DF198B" w:rsidRDefault="00DF198B" w:rsidP="00DF198B">
            <w:pPr>
              <w:jc w:val="center"/>
            </w:pPr>
          </w:p>
        </w:tc>
      </w:tr>
      <w:tr w:rsidR="000E4641" w14:paraId="7E551586" w14:textId="77777777" w:rsidTr="00185F4A">
        <w:trPr>
          <w:trHeight w:val="1728"/>
        </w:trPr>
        <w:tc>
          <w:tcPr>
            <w:tcW w:w="2158" w:type="dxa"/>
            <w:gridSpan w:val="3"/>
          </w:tcPr>
          <w:p w14:paraId="6D0B1D2E" w14:textId="77777777" w:rsidR="000E4641" w:rsidRDefault="000E4641" w:rsidP="00540CC2"/>
        </w:tc>
        <w:tc>
          <w:tcPr>
            <w:tcW w:w="542" w:type="dxa"/>
            <w:gridSpan w:val="2"/>
          </w:tcPr>
          <w:p w14:paraId="5E6B5F27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</w:tcPr>
          <w:p w14:paraId="582E354E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gridSpan w:val="2"/>
          </w:tcPr>
          <w:p w14:paraId="7FBFDEE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gridSpan w:val="4"/>
          </w:tcPr>
          <w:p w14:paraId="7ED64D01" w14:textId="77777777" w:rsidR="000E4641" w:rsidRDefault="000E4641"/>
        </w:tc>
      </w:tr>
    </w:tbl>
    <w:p w14:paraId="2127A0C1" w14:textId="77777777" w:rsidR="002D2200" w:rsidRDefault="002D2200"/>
    <w:p w14:paraId="084ED552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34D8314" wp14:editId="7FAA7F3D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81"/>
        <w:gridCol w:w="6463"/>
        <w:gridCol w:w="70"/>
        <w:gridCol w:w="20"/>
        <w:gridCol w:w="2184"/>
      </w:tblGrid>
      <w:tr w:rsidR="0048120C" w14:paraId="42231AC9" w14:textId="77777777" w:rsidTr="000252BF">
        <w:trPr>
          <w:trHeight w:val="778"/>
        </w:trPr>
        <w:tc>
          <w:tcPr>
            <w:tcW w:w="2181" w:type="dxa"/>
          </w:tcPr>
          <w:p w14:paraId="535A7006" w14:textId="77777777" w:rsidR="0048120C" w:rsidRDefault="0048120C"/>
        </w:tc>
        <w:tc>
          <w:tcPr>
            <w:tcW w:w="6463" w:type="dxa"/>
            <w:tcBorders>
              <w:bottom w:val="single" w:sz="18" w:space="0" w:color="476166" w:themeColor="accent1"/>
            </w:tcBorders>
          </w:tcPr>
          <w:p w14:paraId="4F8869B9" w14:textId="77777777" w:rsidR="0048120C" w:rsidRDefault="0048120C"/>
        </w:tc>
        <w:tc>
          <w:tcPr>
            <w:tcW w:w="70" w:type="dxa"/>
            <w:tcBorders>
              <w:bottom w:val="single" w:sz="18" w:space="0" w:color="476166" w:themeColor="accent1"/>
            </w:tcBorders>
          </w:tcPr>
          <w:p w14:paraId="3F4CCC5A" w14:textId="77777777" w:rsidR="0048120C" w:rsidRDefault="0048120C"/>
        </w:tc>
        <w:tc>
          <w:tcPr>
            <w:tcW w:w="20" w:type="dxa"/>
            <w:tcBorders>
              <w:bottom w:val="single" w:sz="18" w:space="0" w:color="476166" w:themeColor="accent1"/>
            </w:tcBorders>
          </w:tcPr>
          <w:p w14:paraId="004872FD" w14:textId="77777777" w:rsidR="0048120C" w:rsidRDefault="0048120C"/>
        </w:tc>
        <w:tc>
          <w:tcPr>
            <w:tcW w:w="2184" w:type="dxa"/>
          </w:tcPr>
          <w:p w14:paraId="767002AA" w14:textId="77777777" w:rsidR="0048120C" w:rsidRDefault="0048120C"/>
        </w:tc>
      </w:tr>
    </w:tbl>
    <w:p w14:paraId="2DC568C2" w14:textId="77777777" w:rsidR="0048120C" w:rsidRDefault="0048120C"/>
    <w:tbl>
      <w:tblPr>
        <w:tblStyle w:val="TableGrid"/>
        <w:tblW w:w="109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540"/>
        <w:gridCol w:w="9540"/>
        <w:gridCol w:w="827"/>
      </w:tblGrid>
      <w:tr w:rsidR="00830A47" w14:paraId="661D66D1" w14:textId="77777777" w:rsidTr="00E74CD7">
        <w:trPr>
          <w:trHeight w:val="9351"/>
        </w:trPr>
        <w:tc>
          <w:tcPr>
            <w:tcW w:w="540" w:type="dxa"/>
            <w:tcBorders>
              <w:right w:val="single" w:sz="18" w:space="0" w:color="476166" w:themeColor="accent1"/>
            </w:tcBorders>
          </w:tcPr>
          <w:p w14:paraId="2AEA5826" w14:textId="77777777" w:rsidR="00830A47" w:rsidRDefault="00830A47" w:rsidP="00EC041E"/>
        </w:tc>
        <w:tc>
          <w:tcPr>
            <w:tcW w:w="9540" w:type="dxa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B447B40" w14:textId="0B51B085" w:rsidR="00830A47" w:rsidRDefault="00E74CD7" w:rsidP="00EC041E">
            <w:pPr>
              <w:pStyle w:val="Heading4"/>
            </w:pPr>
            <w:r>
              <w:rPr>
                <w:noProof/>
              </w:rPr>
              <w:drawing>
                <wp:inline distT="0" distB="0" distL="0" distR="0" wp14:anchorId="6B62C742" wp14:editId="3AE28A1B">
                  <wp:extent cx="5383762" cy="5186856"/>
                  <wp:effectExtent l="0" t="0" r="7620" b="0"/>
                  <wp:docPr id="161218437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18437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950" cy="523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" w:type="dxa"/>
            <w:tcBorders>
              <w:left w:val="single" w:sz="18" w:space="0" w:color="476166" w:themeColor="accent1"/>
            </w:tcBorders>
          </w:tcPr>
          <w:p w14:paraId="0D39311A" w14:textId="77777777" w:rsidR="00830A47" w:rsidRDefault="00830A47" w:rsidP="00EC041E"/>
        </w:tc>
      </w:tr>
    </w:tbl>
    <w:p w14:paraId="78CB50DE" w14:textId="465E1A00" w:rsidR="00830A47" w:rsidRDefault="000252BF" w:rsidP="000252BF">
      <w:pPr>
        <w:jc w:val="center"/>
        <w:rPr>
          <w:lang w:bidi="ar-EG"/>
        </w:rPr>
      </w:pPr>
      <w:r>
        <w:rPr>
          <w:noProof/>
        </w:rPr>
        <w:drawing>
          <wp:inline distT="0" distB="0" distL="0" distR="0" wp14:anchorId="66D4C3AC" wp14:editId="7B939468">
            <wp:extent cx="6858000" cy="5660390"/>
            <wp:effectExtent l="0" t="0" r="0" b="0"/>
            <wp:docPr id="805319257" name="Picture 2" descr="A diagram of a confusion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19257" name="Picture 2" descr="A diagram of a confusion matri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6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0A47" w:rsidSect="000E02BB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3CF8B7" w14:textId="77777777" w:rsidR="000E02BB" w:rsidRDefault="000E02BB" w:rsidP="00E74B29">
      <w:r>
        <w:separator/>
      </w:r>
    </w:p>
  </w:endnote>
  <w:endnote w:type="continuationSeparator" w:id="0">
    <w:p w14:paraId="5B120A92" w14:textId="77777777" w:rsidR="000E02BB" w:rsidRDefault="000E02B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10C5D851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10842EB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F1DCBD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6F2458D" w14:textId="77777777" w:rsidTr="006709F1">
      <w:tc>
        <w:tcPr>
          <w:tcW w:w="1079" w:type="dxa"/>
        </w:tcPr>
        <w:p w14:paraId="75AE1DAB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3B50F40" w14:textId="5AF6A9CF" w:rsidR="00C03B20" w:rsidRPr="00874FE7" w:rsidRDefault="0090512A" w:rsidP="00C03B20">
          <w:pPr>
            <w:pStyle w:val="Footer"/>
          </w:pPr>
          <w:r>
            <w:t xml:space="preserve">Task </w:t>
          </w:r>
          <w:r w:rsidR="00C03B20">
            <w:t>2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416D3E8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ACC33F6" w14:textId="77777777" w:rsidR="00E74B29" w:rsidRPr="00E74B29" w:rsidRDefault="00E74B29" w:rsidP="006709F1">
          <w:pPr>
            <w:pStyle w:val="Footer"/>
          </w:pPr>
        </w:p>
      </w:tc>
    </w:tr>
  </w:tbl>
  <w:p w14:paraId="5762FC40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A147A5" w14:textId="77777777" w:rsidR="000E02BB" w:rsidRDefault="000E02BB" w:rsidP="00E74B29">
      <w:r>
        <w:separator/>
      </w:r>
    </w:p>
  </w:footnote>
  <w:footnote w:type="continuationSeparator" w:id="0">
    <w:p w14:paraId="3FB6A1F5" w14:textId="77777777" w:rsidR="000E02BB" w:rsidRDefault="000E02B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099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A3E"/>
    <w:rsid w:val="000252BF"/>
    <w:rsid w:val="00086FA5"/>
    <w:rsid w:val="000E02BB"/>
    <w:rsid w:val="000E4641"/>
    <w:rsid w:val="000F3A3E"/>
    <w:rsid w:val="00151F66"/>
    <w:rsid w:val="00177F8D"/>
    <w:rsid w:val="00185F4A"/>
    <w:rsid w:val="002A026D"/>
    <w:rsid w:val="002D2200"/>
    <w:rsid w:val="0040564B"/>
    <w:rsid w:val="0048066A"/>
    <w:rsid w:val="0048120C"/>
    <w:rsid w:val="004909D9"/>
    <w:rsid w:val="004D7E79"/>
    <w:rsid w:val="00521481"/>
    <w:rsid w:val="00540CC2"/>
    <w:rsid w:val="00665110"/>
    <w:rsid w:val="006709F1"/>
    <w:rsid w:val="006C60E6"/>
    <w:rsid w:val="00830A47"/>
    <w:rsid w:val="0083130D"/>
    <w:rsid w:val="00837914"/>
    <w:rsid w:val="00874FE7"/>
    <w:rsid w:val="0090512A"/>
    <w:rsid w:val="00952F7D"/>
    <w:rsid w:val="0095496A"/>
    <w:rsid w:val="009A38BA"/>
    <w:rsid w:val="00B43E11"/>
    <w:rsid w:val="00C03B20"/>
    <w:rsid w:val="00C30B7D"/>
    <w:rsid w:val="00C755AB"/>
    <w:rsid w:val="00CB4401"/>
    <w:rsid w:val="00D43125"/>
    <w:rsid w:val="00D43EFF"/>
    <w:rsid w:val="00D45245"/>
    <w:rsid w:val="00D66A3A"/>
    <w:rsid w:val="00DF198B"/>
    <w:rsid w:val="00E74B29"/>
    <w:rsid w:val="00E74CD7"/>
    <w:rsid w:val="00F066B5"/>
    <w:rsid w:val="00F332D5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7A14F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santBad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01C2C2971844B3CB3B7B5B603D46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BDBFFD-EFEF-4AC7-A18E-AEDD2A5755DE}"/>
      </w:docPartPr>
      <w:docPartBody>
        <w:p w:rsidR="00F47073" w:rsidRDefault="00000000">
          <w:pPr>
            <w:pStyle w:val="D01C2C2971844B3CB3B7B5B603D4643A"/>
          </w:pPr>
          <w:r w:rsidRPr="00DF198B">
            <w:t>—</w:t>
          </w:r>
        </w:p>
      </w:docPartBody>
    </w:docPart>
    <w:docPart>
      <w:docPartPr>
        <w:name w:val="94FC8E8B918B489F81582EBE5C4BB9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12744B-9933-461B-A407-A720843CFEC1}"/>
      </w:docPartPr>
      <w:docPartBody>
        <w:p w:rsidR="00F47073" w:rsidRDefault="00000000">
          <w:pPr>
            <w:pStyle w:val="94FC8E8B918B489F81582EBE5C4BB943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F91"/>
    <w:rsid w:val="00A17F91"/>
    <w:rsid w:val="00AF7200"/>
    <w:rsid w:val="00B75C71"/>
    <w:rsid w:val="00CD1E86"/>
    <w:rsid w:val="00F47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01C2C2971844B3CB3B7B5B603D4643A">
    <w:name w:val="D01C2C2971844B3CB3B7B5B603D4643A"/>
  </w:style>
  <w:style w:type="paragraph" w:customStyle="1" w:styleId="94FC8E8B918B489F81582EBE5C4BB943">
    <w:name w:val="94FC8E8B918B489F81582EBE5C4BB94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3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2024-04-06T21:48:00Z</dcterms:created>
  <dcterms:modified xsi:type="dcterms:W3CDTF">2024-04-06T21:48:00Z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GrammarlyDocumentId">
    <vt:lpwstr>5d9c9c35-85ad-4a89-b8ad-1cb4a3f04c0e</vt:lpwstr>
  </property>
</Properties>
</file>